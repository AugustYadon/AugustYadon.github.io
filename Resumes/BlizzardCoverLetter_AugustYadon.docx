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908"/>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rsidTr="00F90D66">
        <w:tc>
          <w:tcPr>
            <w:tcW w:w="3023" w:type="dxa"/>
          </w:tcPr>
          <w:sdt>
            <w:sdtPr>
              <w:alias w:val="Your Name:"/>
              <w:tag w:val="Your Name:"/>
              <w:id w:val="-1681114201"/>
              <w:placeholder>
                <w:docPart w:val="29402EE176574FE69A01A366CC8EACC0"/>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D53EC9" w:rsidP="00F90D66">
                <w:pPr>
                  <w:pStyle w:val="Heading1"/>
                </w:pPr>
                <w:r>
                  <w:t>August Yadon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rsidTr="0009079F">
              <w:tc>
                <w:tcPr>
                  <w:tcW w:w="3023" w:type="dxa"/>
                  <w:tcBorders>
                    <w:top w:val="nil"/>
                    <w:bottom w:val="nil"/>
                  </w:tcBorders>
                  <w:tcMar>
                    <w:top w:w="360" w:type="dxa"/>
                    <w:bottom w:w="0" w:type="dxa"/>
                  </w:tcMar>
                </w:tcPr>
                <w:p w:rsidR="00E62D09" w:rsidRDefault="00E62D09" w:rsidP="00F90D66">
                  <w:pPr>
                    <w:pStyle w:val="Heading3"/>
                    <w:framePr w:hSpace="180" w:wrap="around" w:vAnchor="page" w:hAnchor="margin" w:y="1908"/>
                  </w:pPr>
                  <w:r w:rsidRPr="005674AC">
                    <w:rPr>
                      <w:noProof/>
                    </w:rPr>
                    <mc:AlternateContent>
                      <mc:Choice Requires="wpg">
                        <w:drawing>
                          <wp:inline distT="0" distB="0" distL="0" distR="0" wp14:anchorId="148ADB08" wp14:editId="2E018C9C">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61073E"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B1&#10;mroWIhQAAEJyAAAOAAAAAAAAAAAAAAAAAC4CAABkcnMvZTJvRG9jLnhtbFBLAQItABQABgAIAAAA&#10;IQBoRxvQ2AAAAAMBAAAPAAAAAAAAAAAAAAAAAHwWAABkcnMvZG93bnJldi54bWxQSwUGAAAAAAQA&#10;BADzAAAAgRcAAAAA&#10;">
                            <v:shape id="Freeform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584D75" w:rsidP="00F90D66">
                  <w:pPr>
                    <w:pStyle w:val="Heading3"/>
                    <w:framePr w:hSpace="180" w:wrap="around" w:vAnchor="page" w:hAnchor="margin" w:y="1908"/>
                  </w:pPr>
                  <w:r>
                    <w:t>AugustYadon@gmail.com</w:t>
                  </w:r>
                </w:p>
              </w:tc>
            </w:tr>
            <w:tr w:rsidR="00E62D09" w:rsidRPr="005152F2" w:rsidTr="0009079F">
              <w:tc>
                <w:tcPr>
                  <w:tcW w:w="3023" w:type="dxa"/>
                  <w:tcBorders>
                    <w:top w:val="nil"/>
                    <w:bottom w:val="nil"/>
                  </w:tcBorders>
                  <w:tcMar>
                    <w:top w:w="360" w:type="dxa"/>
                    <w:bottom w:w="0" w:type="dxa"/>
                  </w:tcMar>
                </w:tcPr>
                <w:p w:rsidR="00E62D09" w:rsidRDefault="00E62D09" w:rsidP="00F90D66">
                  <w:pPr>
                    <w:pStyle w:val="Heading3"/>
                    <w:framePr w:hSpace="180" w:wrap="around" w:vAnchor="page" w:hAnchor="margin" w:y="1908"/>
                  </w:pPr>
                  <w:r w:rsidRPr="005674AC">
                    <w:rPr>
                      <w:noProof/>
                    </w:rPr>
                    <mc:AlternateContent>
                      <mc:Choice Requires="wpg">
                        <w:drawing>
                          <wp:inline distT="0" distB="0" distL="0" distR="0" wp14:anchorId="0C7C1A30" wp14:editId="10054AEE">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51E3028"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JrKMuZbJQAA0t4AAA4AAAAAAAAAAAAAAAAALgIAAGRycy9lMm9E&#10;b2MueG1sUEsBAi0AFAAGAAgAAAAhAGhHG9DYAAAAAwEAAA8AAAAAAAAAAAAAAAAAtScAAGRycy9k&#10;b3ducmV2LnhtbFBLBQYAAAAABAAEAPMAAAC6KAAAAAA=&#10;">
                            <v:shape id="Freeform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Default="00584D75" w:rsidP="00F90D66">
                  <w:pPr>
                    <w:pStyle w:val="Heading3"/>
                    <w:framePr w:hSpace="180" w:wrap="around" w:vAnchor="page" w:hAnchor="margin" w:y="1908"/>
                  </w:pPr>
                  <w:r>
                    <w:t>4086090996</w:t>
                  </w:r>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584D75" w:rsidP="00F90D66">
                  <w:pPr>
                    <w:pStyle w:val="Heading3"/>
                    <w:framePr w:hSpace="180" w:wrap="around" w:vAnchor="page" w:hAnchor="margin" w:y="1908"/>
                    <w:rPr>
                      <w:rFonts w:asciiTheme="minorHAnsi" w:eastAsiaTheme="minorHAnsi" w:hAnsiTheme="minorHAnsi" w:cstheme="minorBidi"/>
                      <w:szCs w:val="18"/>
                    </w:rPr>
                  </w:pPr>
                  <w:r>
                    <w:t>Cleveland, Ohio</w:t>
                  </w:r>
                </w:p>
              </w:tc>
            </w:tr>
          </w:tbl>
          <w:p w:rsidR="00E62D09" w:rsidRPr="005152F2" w:rsidRDefault="00E62D09" w:rsidP="00F90D66"/>
        </w:tc>
        <w:tc>
          <w:tcPr>
            <w:tcW w:w="723" w:type="dxa"/>
          </w:tcPr>
          <w:p w:rsidR="00E62D09" w:rsidRPr="005152F2" w:rsidRDefault="00E62D09" w:rsidP="00F90D66"/>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rsidTr="00D53EC9">
              <w:trPr>
                <w:trHeight w:val="9630"/>
              </w:trPr>
              <w:tc>
                <w:tcPr>
                  <w:tcW w:w="6190" w:type="dxa"/>
                  <w:tcMar>
                    <w:left w:w="115" w:type="dxa"/>
                    <w:bottom w:w="576" w:type="dxa"/>
                    <w:right w:w="115" w:type="dxa"/>
                  </w:tcMar>
                </w:tcPr>
                <w:p w:rsidR="00A56D1A" w:rsidRDefault="001F73B6" w:rsidP="00F90D66">
                  <w:pPr>
                    <w:pStyle w:val="Heading2"/>
                    <w:framePr w:hSpace="180" w:wrap="around" w:vAnchor="page" w:hAnchor="margin" w:y="1908"/>
                  </w:pPr>
                  <w:sdt>
                    <w:sdtPr>
                      <w:alias w:val="Recipient Name:"/>
                      <w:tag w:val="Recipient Name:"/>
                      <w:id w:val="-856427655"/>
                      <w:placeholder>
                        <w:docPart w:val="176368F0DD7F4922BCF7F7585EE889E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84D75">
                        <w:t>Blizzard Entertainment</w:t>
                      </w:r>
                    </w:sdtContent>
                  </w:sdt>
                </w:p>
                <w:p w:rsidR="00E62D09" w:rsidRPr="005152F2" w:rsidRDefault="00584D75" w:rsidP="00F90D66">
                  <w:pPr>
                    <w:pStyle w:val="Heading2"/>
                    <w:framePr w:hSpace="180" w:wrap="around" w:vAnchor="page" w:hAnchor="margin" w:y="1908"/>
                  </w:pPr>
                  <w:r>
                    <w:t>Irvine, Ca</w:t>
                  </w:r>
                </w:p>
                <w:p w:rsidR="00E62D09" w:rsidRDefault="00BC2A58" w:rsidP="00F90D66">
                  <w:pPr>
                    <w:pStyle w:val="Salutation"/>
                    <w:framePr w:hSpace="180" w:wrap="around" w:vAnchor="page" w:hAnchor="margin" w:y="1908"/>
                  </w:pPr>
                  <w:r>
                    <w:t xml:space="preserve">Dear </w:t>
                  </w:r>
                  <w:sdt>
                    <w:sdtPr>
                      <w:alias w:val="Recipient Name:"/>
                      <w:tag w:val="Recipient Name:"/>
                      <w:id w:val="1360702765"/>
                      <w:placeholder>
                        <w:docPart w:val="41B8F1560AAA4B87955AF2BC6B7154E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84D75">
                        <w:t>Blizzard Entertainment</w:t>
                      </w:r>
                    </w:sdtContent>
                  </w:sdt>
                  <w:r>
                    <w:t>,</w:t>
                  </w:r>
                </w:p>
                <w:p w:rsidR="00BC2A58" w:rsidRDefault="00584D75" w:rsidP="00F90D66">
                  <w:pPr>
                    <w:framePr w:hSpace="180" w:wrap="around" w:vAnchor="page" w:hAnchor="margin" w:y="1908"/>
                    <w:spacing w:line="240" w:lineRule="auto"/>
                  </w:pPr>
                  <w:r>
                    <w:t xml:space="preserve">I am excited to be applying to Blizzard today after playing Hearthstone and </w:t>
                  </w:r>
                  <w:proofErr w:type="spellStart"/>
                  <w:r>
                    <w:t>Overwatch</w:t>
                  </w:r>
                  <w:proofErr w:type="spellEnd"/>
                  <w:r>
                    <w:t xml:space="preserve"> since they were in Beta and dabbling in literally all of the other games as well. I am an independent game developer currently and I haven’t ever been more fulfilled in my life than now. I wake up every day only to make game mechanics, and build more and more onto my current project. If I don’t know how to do something, I’ll plan out a few probable routes and learn how to do them until something fits what I need. I’ve been very successful so far but I know how rare it is to get an indie title to succeed enough to fund development, so I am hoping to join your ranks. </w:t>
                  </w:r>
                </w:p>
                <w:p w:rsidR="00584D75" w:rsidRDefault="00584D75" w:rsidP="00F90D66">
                  <w:pPr>
                    <w:framePr w:hSpace="180" w:wrap="around" w:vAnchor="page" w:hAnchor="margin" w:y="1908"/>
                    <w:spacing w:line="240" w:lineRule="auto"/>
                  </w:pPr>
                  <w:r>
                    <w:t xml:space="preserve">I honestly cannot play Blizzard games without drooling over their sheer beauty and trying to break down every little bit of how the game might be operating. For instance I shoot tracer’s guns at a wall and try to pick apart all of the different game objects that are appears, and how they’re being shaded, and how they’re probably being hidden and swapped around depending on if they’re in use. I also love hearing Hearthstone </w:t>
                  </w:r>
                  <w:proofErr w:type="spellStart"/>
                  <w:r>
                    <w:t>devs</w:t>
                  </w:r>
                  <w:proofErr w:type="spellEnd"/>
                  <w:r>
                    <w:t xml:space="preserve"> talk about how the game runs under the hood, anywhere from the </w:t>
                  </w:r>
                  <w:proofErr w:type="spellStart"/>
                  <w:r>
                    <w:t>shaders</w:t>
                  </w:r>
                  <w:proofErr w:type="spellEnd"/>
                  <w:r>
                    <w:t xml:space="preserve"> to the turn phases, to the way instances of a card are tracked. </w:t>
                  </w:r>
                </w:p>
                <w:p w:rsidR="00584D75" w:rsidRDefault="00584D75" w:rsidP="00F90D66">
                  <w:pPr>
                    <w:framePr w:hSpace="180" w:wrap="around" w:vAnchor="page" w:hAnchor="margin" w:y="1908"/>
                    <w:spacing w:line="240" w:lineRule="auto"/>
                  </w:pPr>
                  <w:r>
                    <w:t>All in all, I’m a huge fan of not only your games, but also a fan of how they’re being developed, and I think that I could be a huge asset to Blizzard because of my ability to learn and my current game development knowledge paired up with all of the energy that I put into my game development life. Please consider me for a position literally anywhere in the company (preferably gameplay programming and working with game mechanics</w:t>
                  </w:r>
                  <w:r w:rsidR="00D53EC9">
                    <w:t>.</w:t>
                  </w:r>
                </w:p>
                <w:p w:rsidR="00D53EC9" w:rsidRDefault="001F73B6" w:rsidP="00F90D66">
                  <w:pPr>
                    <w:pStyle w:val="Closing"/>
                    <w:framePr w:hSpace="180" w:wrap="around" w:vAnchor="page" w:hAnchor="margin" w:y="1908"/>
                    <w:rPr>
                      <w:rStyle w:val="SignatureChar"/>
                    </w:rPr>
                  </w:pPr>
                  <w:sdt>
                    <w:sdtPr>
                      <w:alias w:val="Sincerely:"/>
                      <w:tag w:val="Sincerely:"/>
                      <w:id w:val="1167130124"/>
                      <w:placeholder>
                        <w:docPart w:val="19E36294DC824013A6DFF104511C4011"/>
                      </w:placeholder>
                      <w:temporary/>
                      <w:showingPlcHdr/>
                      <w15:appearance w15:val="hidden"/>
                    </w:sdtPr>
                    <w:sdtEndPr/>
                    <w:sdtContent>
                      <w:r w:rsidR="00ED349C">
                        <w:t>Sincerely</w:t>
                      </w:r>
                    </w:sdtContent>
                  </w:sdt>
                  <w:r w:rsidR="00D53EC9">
                    <w:t xml:space="preserve">, </w:t>
                  </w:r>
                </w:p>
                <w:p w:rsidR="00D53EC9" w:rsidRPr="00D53EC9" w:rsidRDefault="00D53EC9" w:rsidP="00F90D66">
                  <w:pPr>
                    <w:pStyle w:val="Closing"/>
                    <w:framePr w:hSpace="180" w:wrap="around" w:vAnchor="page" w:hAnchor="margin" w:y="1908"/>
                    <w:tabs>
                      <w:tab w:val="left" w:pos="5213"/>
                    </w:tabs>
                  </w:pPr>
                  <w:r>
                    <w:t xml:space="preserve">August </w:t>
                  </w:r>
                  <w:proofErr w:type="spellStart"/>
                  <w:r>
                    <w:t>Yadon</w:t>
                  </w:r>
                  <w:proofErr w:type="spellEnd"/>
                  <w:r>
                    <w:tab/>
                  </w:r>
                </w:p>
              </w:tc>
            </w:tr>
          </w:tbl>
          <w:p w:rsidR="00E62D09" w:rsidRPr="005152F2" w:rsidRDefault="00E62D09" w:rsidP="00F90D66"/>
        </w:tc>
      </w:tr>
    </w:tbl>
    <w:p w:rsidR="004416AD" w:rsidRDefault="004416AD" w:rsidP="00D53EC9">
      <w:pPr>
        <w:pStyle w:val="NoSpacing"/>
        <w:tabs>
          <w:tab w:val="left" w:pos="2493"/>
        </w:tabs>
      </w:pPr>
      <w:bookmarkStart w:id="0" w:name="_GoBack"/>
      <w:bookmarkEnd w:id="0"/>
    </w:p>
    <w:sectPr w:rsidR="004416AD" w:rsidSect="00D53EC9">
      <w:headerReference w:type="default" r:id="rId6"/>
      <w:headerReference w:type="first" r:id="rId7"/>
      <w:footerReference w:type="first" r:id="rId8"/>
      <w:pgSz w:w="12240" w:h="15840"/>
      <w:pgMar w:top="2074" w:right="1152" w:bottom="2304" w:left="1152" w:header="1397"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3B6" w:rsidRDefault="001F73B6" w:rsidP="005E79E1">
      <w:pPr>
        <w:spacing w:after="0" w:line="240" w:lineRule="auto"/>
      </w:pPr>
      <w:r>
        <w:separator/>
      </w:r>
    </w:p>
  </w:endnote>
  <w:endnote w:type="continuationSeparator" w:id="0">
    <w:p w:rsidR="001F73B6" w:rsidRDefault="001F73B6"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altName w:val="Segoe UI"/>
    <w:charset w:val="00"/>
    <w:family w:val="swiss"/>
    <w:pitch w:val="variable"/>
    <w:sig w:usb0="00000001"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rsidP="00D53EC9">
    <w:pPr>
      <w:pStyle w:val="Footer"/>
      <w:jc w:val="left"/>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430304A"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ghyB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">
              <o:lock v:ext="edit" aspectratio="t"/>
              <v:shape id="Freeform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3B6" w:rsidRDefault="001F73B6" w:rsidP="005E79E1">
      <w:pPr>
        <w:spacing w:after="0" w:line="240" w:lineRule="auto"/>
      </w:pPr>
      <w:r>
        <w:separator/>
      </w:r>
    </w:p>
  </w:footnote>
  <w:footnote w:type="continuationSeparator" w:id="0">
    <w:p w:rsidR="001F73B6" w:rsidRDefault="001F73B6"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rsidP="00D53EC9">
    <w:pPr>
      <w:pStyle w:val="Header"/>
      <w:jc w:val="left"/>
    </w:pPr>
    <w:r w:rsidRPr="00DC79BB">
      <w:rPr>
        <w:noProof/>
      </w:rPr>
      <mc:AlternateContent>
        <mc:Choice Requires="wpg">
          <w:drawing>
            <wp:anchor distT="0" distB="0" distL="114300" distR="114300" simplePos="0" relativeHeight="251659264" behindDoc="0" locked="1" layoutInCell="1" allowOverlap="1" wp14:anchorId="799D6F64" wp14:editId="27C73E00">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886A0C0"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2A12601"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40nxYAAKq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HlVnjSfFgAAqqwAAA4AAAAAAAAAAAAAAAAALgIAAGRycy9lMm9Eb2MueG1s&#10;UEsBAi0AFAAGAAgAAAAhAEzxCuXcAAAABQEAAA8AAAAAAAAAAAAAAAAA+RgAAGRycy9kb3ducmV2&#10;LnhtbFBLBQYAAAAABAAEAPMAAAACGgAAAAA=&#10;">
              <o:lock v:ext="edit" aspectratio="t"/>
              <v:shape id="Freeform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75"/>
    <w:rsid w:val="00065295"/>
    <w:rsid w:val="00087030"/>
    <w:rsid w:val="001A183F"/>
    <w:rsid w:val="001F73B6"/>
    <w:rsid w:val="00253B9D"/>
    <w:rsid w:val="00293B83"/>
    <w:rsid w:val="002A4640"/>
    <w:rsid w:val="002B444C"/>
    <w:rsid w:val="0038539E"/>
    <w:rsid w:val="004242EC"/>
    <w:rsid w:val="004416AD"/>
    <w:rsid w:val="004E4B02"/>
    <w:rsid w:val="00584D75"/>
    <w:rsid w:val="005E79E1"/>
    <w:rsid w:val="006A3CE7"/>
    <w:rsid w:val="0070673F"/>
    <w:rsid w:val="008A188A"/>
    <w:rsid w:val="00A56D1A"/>
    <w:rsid w:val="00BC2A58"/>
    <w:rsid w:val="00D53EC9"/>
    <w:rsid w:val="00E22177"/>
    <w:rsid w:val="00E62D09"/>
    <w:rsid w:val="00ED349C"/>
    <w:rsid w:val="00F2556B"/>
    <w:rsid w:val="00F31E8E"/>
    <w:rsid w:val="00F9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F7B5E-F3F8-4D7B-97F1-8D2C722E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y6_000\AppData\Roaming\Microsoft\Templates\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402EE176574FE69A01A366CC8EACC0"/>
        <w:category>
          <w:name w:val="General"/>
          <w:gallery w:val="placeholder"/>
        </w:category>
        <w:types>
          <w:type w:val="bbPlcHdr"/>
        </w:types>
        <w:behaviors>
          <w:behavior w:val="content"/>
        </w:behaviors>
        <w:guid w:val="{BC92753D-8840-46CE-AC00-42658EC6C30C}"/>
      </w:docPartPr>
      <w:docPartBody>
        <w:p w:rsidR="00000000" w:rsidRDefault="00C918DD">
          <w:pPr>
            <w:pStyle w:val="29402EE176574FE69A01A366CC8EACC0"/>
          </w:pPr>
          <w:r w:rsidRPr="005152F2">
            <w:t>Your Name</w:t>
          </w:r>
        </w:p>
      </w:docPartBody>
    </w:docPart>
    <w:docPart>
      <w:docPartPr>
        <w:name w:val="176368F0DD7F4922BCF7F7585EE889E2"/>
        <w:category>
          <w:name w:val="General"/>
          <w:gallery w:val="placeholder"/>
        </w:category>
        <w:types>
          <w:type w:val="bbPlcHdr"/>
        </w:types>
        <w:behaviors>
          <w:behavior w:val="content"/>
        </w:behaviors>
        <w:guid w:val="{D1ABC31C-6B9C-4C27-B350-A7A5E9911BEE}"/>
      </w:docPartPr>
      <w:docPartBody>
        <w:p w:rsidR="00000000" w:rsidRDefault="00C918DD">
          <w:pPr>
            <w:pStyle w:val="176368F0DD7F4922BCF7F7585EE889E2"/>
          </w:pPr>
          <w:r>
            <w:t>Recipient Name</w:t>
          </w:r>
        </w:p>
      </w:docPartBody>
    </w:docPart>
    <w:docPart>
      <w:docPartPr>
        <w:name w:val="41B8F1560AAA4B87955AF2BC6B7154E2"/>
        <w:category>
          <w:name w:val="General"/>
          <w:gallery w:val="placeholder"/>
        </w:category>
        <w:types>
          <w:type w:val="bbPlcHdr"/>
        </w:types>
        <w:behaviors>
          <w:behavior w:val="content"/>
        </w:behaviors>
        <w:guid w:val="{39F5BE2E-2FF8-490C-8315-31C14F1A581B}"/>
      </w:docPartPr>
      <w:docPartBody>
        <w:p w:rsidR="00000000" w:rsidRDefault="00C918DD">
          <w:pPr>
            <w:pStyle w:val="41B8F1560AAA4B87955AF2BC6B7154E2"/>
          </w:pPr>
          <w:r>
            <w:t>Recipient Name</w:t>
          </w:r>
        </w:p>
      </w:docPartBody>
    </w:docPart>
    <w:docPart>
      <w:docPartPr>
        <w:name w:val="19E36294DC824013A6DFF104511C4011"/>
        <w:category>
          <w:name w:val="General"/>
          <w:gallery w:val="placeholder"/>
        </w:category>
        <w:types>
          <w:type w:val="bbPlcHdr"/>
        </w:types>
        <w:behaviors>
          <w:behavior w:val="content"/>
        </w:behaviors>
        <w:guid w:val="{2B7C3FED-8B8E-4A3D-99B5-B2683078E21E}"/>
      </w:docPartPr>
      <w:docPartBody>
        <w:p w:rsidR="00000000" w:rsidRDefault="00C918DD">
          <w:pPr>
            <w:pStyle w:val="19E36294DC824013A6DFF104511C4011"/>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altName w:val="Segoe UI"/>
    <w:charset w:val="00"/>
    <w:family w:val="swiss"/>
    <w:pitch w:val="variable"/>
    <w:sig w:usb0="00000001"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ED"/>
    <w:rsid w:val="007043ED"/>
    <w:rsid w:val="00C9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02EE176574FE69A01A366CC8EACC0">
    <w:name w:val="29402EE176574FE69A01A366CC8EACC0"/>
  </w:style>
  <w:style w:type="paragraph" w:customStyle="1" w:styleId="CD0AE2A82B8D4C9084BC90682E9705AC">
    <w:name w:val="CD0AE2A82B8D4C9084BC90682E9705AC"/>
  </w:style>
  <w:style w:type="paragraph" w:customStyle="1" w:styleId="2EACFC545B5B471EB8963C5DBAAEA17A">
    <w:name w:val="2EACFC545B5B471EB8963C5DBAAEA17A"/>
  </w:style>
  <w:style w:type="paragraph" w:customStyle="1" w:styleId="662C8B7ECF804AC283B870EFF603E4C1">
    <w:name w:val="662C8B7ECF804AC283B870EFF603E4C1"/>
  </w:style>
  <w:style w:type="paragraph" w:customStyle="1" w:styleId="176368F0DD7F4922BCF7F7585EE889E2">
    <w:name w:val="176368F0DD7F4922BCF7F7585EE889E2"/>
  </w:style>
  <w:style w:type="paragraph" w:customStyle="1" w:styleId="CF813B9FDCCD4E0083DE7509A26F8E51">
    <w:name w:val="CF813B9FDCCD4E0083DE7509A26F8E51"/>
  </w:style>
  <w:style w:type="paragraph" w:customStyle="1" w:styleId="F17F9ECAB2114435B0C468F2A6D0B3EF">
    <w:name w:val="F17F9ECAB2114435B0C468F2A6D0B3EF"/>
  </w:style>
  <w:style w:type="paragraph" w:customStyle="1" w:styleId="41B8F1560AAA4B87955AF2BC6B7154E2">
    <w:name w:val="41B8F1560AAA4B87955AF2BC6B7154E2"/>
  </w:style>
  <w:style w:type="paragraph" w:customStyle="1" w:styleId="998FC24573F247EC86CBB4512BB6D781">
    <w:name w:val="998FC24573F247EC86CBB4512BB6D781"/>
  </w:style>
  <w:style w:type="paragraph" w:customStyle="1" w:styleId="19E36294DC824013A6DFF104511C4011">
    <w:name w:val="19E36294DC824013A6DFF104511C4011"/>
  </w:style>
  <w:style w:type="paragraph" w:customStyle="1" w:styleId="D1B9CF919E3E4BB89FD2D6A5209468DB">
    <w:name w:val="D1B9CF919E3E4BB89FD2D6A5209468DB"/>
  </w:style>
  <w:style w:type="paragraph" w:customStyle="1" w:styleId="58D98A40CC8D4178B730C6F525694F15">
    <w:name w:val="58D98A40CC8D4178B730C6F525694F15"/>
    <w:rsid w:val="007043ED"/>
  </w:style>
  <w:style w:type="paragraph" w:customStyle="1" w:styleId="5F60011443AD4680A448F83298558C09">
    <w:name w:val="5F60011443AD4680A448F83298558C09"/>
    <w:rsid w:val="007043ED"/>
  </w:style>
  <w:style w:type="paragraph" w:customStyle="1" w:styleId="FE5D52F96BAA4D7AB31B3C23F6818169">
    <w:name w:val="FE5D52F96BAA4D7AB31B3C23F6818169"/>
    <w:rsid w:val="007043ED"/>
  </w:style>
  <w:style w:type="paragraph" w:customStyle="1" w:styleId="6CBFBB4F436A4C58A3AAD345A5D41297">
    <w:name w:val="6CBFBB4F436A4C58A3AAD345A5D41297"/>
    <w:rsid w:val="007043ED"/>
  </w:style>
  <w:style w:type="paragraph" w:customStyle="1" w:styleId="0597976D0FCE4ADB859813E821DFD543">
    <w:name w:val="0597976D0FCE4ADB859813E821DFD543"/>
    <w:rsid w:val="007043ED"/>
  </w:style>
  <w:style w:type="paragraph" w:customStyle="1" w:styleId="46CDD0B0FD4E44FCADA7A9B2BD80CE8F">
    <w:name w:val="46CDD0B0FD4E44FCADA7A9B2BD80CE8F"/>
    <w:rsid w:val="007043ED"/>
  </w:style>
  <w:style w:type="paragraph" w:customStyle="1" w:styleId="105C0862E5574A96866744A597439B89">
    <w:name w:val="105C0862E5574A96866744A597439B89"/>
    <w:rsid w:val="007043ED"/>
  </w:style>
  <w:style w:type="paragraph" w:customStyle="1" w:styleId="81AE1FDDF8814DCEAD0DFEFF5E6746BF">
    <w:name w:val="81AE1FDDF8814DCEAD0DFEFF5E6746BF"/>
    <w:rsid w:val="007043ED"/>
  </w:style>
  <w:style w:type="paragraph" w:customStyle="1" w:styleId="C5D85A08D19B473A95AC9DC3CAA01391">
    <w:name w:val="C5D85A08D19B473A95AC9DC3CAA01391"/>
    <w:rsid w:val="007043ED"/>
  </w:style>
  <w:style w:type="paragraph" w:customStyle="1" w:styleId="FF73AAA13126400396F09F3170FDE6EF">
    <w:name w:val="FF73AAA13126400396F09F3170FDE6EF"/>
    <w:rsid w:val="00704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23</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Blizzard Entertainment</dc:subject>
  <dc:creator>August Yadon</dc:creator>
  <cp:keywords/>
  <dc:description/>
  <cp:lastModifiedBy>August Yadon</cp:lastModifiedBy>
  <cp:revision>1</cp:revision>
  <dcterms:created xsi:type="dcterms:W3CDTF">2017-10-12T20:08:00Z</dcterms:created>
  <dcterms:modified xsi:type="dcterms:W3CDTF">2017-10-12T20:31:00Z</dcterms:modified>
</cp:coreProperties>
</file>